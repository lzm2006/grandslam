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D8" w:rsidRDefault="0056351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</w:p>
    <w:p w:rsidR="004520D8" w:rsidRDefault="004520D8">
      <w:pPr>
        <w:jc w:val="center"/>
        <w:rPr>
          <w:b/>
          <w:bCs/>
          <w:sz w:val="48"/>
          <w:szCs w:val="48"/>
        </w:rPr>
      </w:pPr>
    </w:p>
    <w:p w:rsidR="004520D8" w:rsidRDefault="00563516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rFonts w:hint="eastAsia"/>
          <w:b/>
          <w:bCs/>
          <w:sz w:val="48"/>
          <w:szCs w:val="48"/>
        </w:rPr>
        <w:t>参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赛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资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格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承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诺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书</w:t>
      </w:r>
    </w:p>
    <w:p w:rsidR="004520D8" w:rsidRDefault="004520D8">
      <w:pPr>
        <w:jc w:val="center"/>
      </w:pPr>
    </w:p>
    <w:p w:rsidR="004520D8" w:rsidRDefault="004520D8"/>
    <w:p w:rsidR="004520D8" w:rsidRDefault="004520D8"/>
    <w:p w:rsidR="004520D8" w:rsidRDefault="004520D8"/>
    <w:p w:rsidR="004520D8" w:rsidRDefault="0056351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为确保报到时避免拥挤，请各位参赛领队、教练、家长提前填好承诺书交组委会，</w:t>
      </w:r>
    </w:p>
    <w:p w:rsidR="004520D8" w:rsidRDefault="00563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4520D8" w:rsidRDefault="0056351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>
        <w:rPr>
          <w:rFonts w:hint="eastAsia"/>
          <w:sz w:val="28"/>
          <w:szCs w:val="28"/>
        </w:rPr>
        <w:t>__________(</w:t>
      </w:r>
      <w:r>
        <w:rPr>
          <w:rFonts w:hint="eastAsia"/>
          <w:sz w:val="28"/>
          <w:szCs w:val="28"/>
        </w:rPr>
        <w:t>身份证号：</w:t>
      </w:r>
      <w:r>
        <w:rPr>
          <w:rFonts w:hint="eastAsia"/>
          <w:sz w:val="28"/>
          <w:szCs w:val="28"/>
          <w:u w:val="single"/>
        </w:rPr>
        <w:t xml:space="preserve">                      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全国国际象棋棋协大师赛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太原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比赛中参加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组比赛。本人承诺报名参赛信息真实、准确，如有虚假一切后果自负。</w:t>
      </w:r>
    </w:p>
    <w:p w:rsidR="004520D8" w:rsidRDefault="00563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4520D8" w:rsidRDefault="00563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4520D8" w:rsidRDefault="0056351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</w:t>
      </w:r>
      <w:r>
        <w:rPr>
          <w:rFonts w:hint="eastAsia"/>
          <w:sz w:val="28"/>
          <w:szCs w:val="28"/>
        </w:rPr>
        <w:t>参赛人签名：</w:t>
      </w:r>
    </w:p>
    <w:p w:rsidR="004520D8" w:rsidRDefault="0056351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</w:t>
      </w:r>
      <w:r>
        <w:rPr>
          <w:rFonts w:hint="eastAsia"/>
          <w:sz w:val="28"/>
          <w:szCs w:val="28"/>
        </w:rPr>
        <w:t>监护人签名：</w:t>
      </w:r>
    </w:p>
    <w:p w:rsidR="004520D8" w:rsidRDefault="0056351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</w:p>
    <w:p w:rsidR="004520D8" w:rsidRDefault="004520D8">
      <w:pPr>
        <w:ind w:firstLineChars="200" w:firstLine="560"/>
        <w:rPr>
          <w:sz w:val="28"/>
          <w:szCs w:val="28"/>
        </w:rPr>
      </w:pPr>
    </w:p>
    <w:sectPr w:rsidR="00452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516" w:rsidRDefault="00563516" w:rsidP="00A37A3B">
      <w:r>
        <w:separator/>
      </w:r>
    </w:p>
  </w:endnote>
  <w:endnote w:type="continuationSeparator" w:id="0">
    <w:p w:rsidR="00563516" w:rsidRDefault="00563516" w:rsidP="00A3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516" w:rsidRDefault="00563516" w:rsidP="00A37A3B">
      <w:r>
        <w:separator/>
      </w:r>
    </w:p>
  </w:footnote>
  <w:footnote w:type="continuationSeparator" w:id="0">
    <w:p w:rsidR="00563516" w:rsidRDefault="00563516" w:rsidP="00A37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44D90"/>
    <w:multiLevelType w:val="singleLevel"/>
    <w:tmpl w:val="86F44D9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1ACBA7D"/>
    <w:multiLevelType w:val="singleLevel"/>
    <w:tmpl w:val="91ACBA7D"/>
    <w:lvl w:ilvl="0">
      <w:start w:val="4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 w15:restartNumberingAfterBreak="0">
    <w:nsid w:val="747A3DBF"/>
    <w:multiLevelType w:val="singleLevel"/>
    <w:tmpl w:val="747A3DBF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6664ED"/>
    <w:rsid w:val="004520D8"/>
    <w:rsid w:val="00563516"/>
    <w:rsid w:val="00A37A3B"/>
    <w:rsid w:val="134104D6"/>
    <w:rsid w:val="1946373C"/>
    <w:rsid w:val="1E993266"/>
    <w:rsid w:val="256664ED"/>
    <w:rsid w:val="288F14D5"/>
    <w:rsid w:val="36D028A7"/>
    <w:rsid w:val="420354F8"/>
    <w:rsid w:val="44323375"/>
    <w:rsid w:val="44BF1A7A"/>
    <w:rsid w:val="44CA7B6F"/>
    <w:rsid w:val="5AF47F87"/>
    <w:rsid w:val="5E3C587F"/>
    <w:rsid w:val="622C7DB3"/>
    <w:rsid w:val="668F6D50"/>
    <w:rsid w:val="6D535020"/>
    <w:rsid w:val="6E416472"/>
    <w:rsid w:val="70856C9E"/>
    <w:rsid w:val="74C86198"/>
    <w:rsid w:val="7EB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0CD06B-E2A2-44C8-8ECE-BAC8AA8E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A3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37A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3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37A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迎泽棋协-张洋</dc:creator>
  <cp:lastModifiedBy>Tahl Liang</cp:lastModifiedBy>
  <cp:revision>2</cp:revision>
  <dcterms:created xsi:type="dcterms:W3CDTF">2019-08-26T08:09:00Z</dcterms:created>
  <dcterms:modified xsi:type="dcterms:W3CDTF">2019-08-26T08:09:00Z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